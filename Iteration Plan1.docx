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438" w:rsidRDefault="00DA0A04">
      <w:pPr>
        <w:pStyle w:val="Title"/>
      </w:pPr>
      <w:r>
        <w:t>Hotel Reservation System</w:t>
      </w:r>
    </w:p>
    <w:p w:rsidR="003C7438" w:rsidRDefault="00B20642">
      <w:pPr>
        <w:pStyle w:val="Title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DA0A04">
        <w:t>Iteration Plan</w:t>
      </w:r>
      <w:r>
        <w:fldChar w:fldCharType="end"/>
      </w:r>
    </w:p>
    <w:p w:rsidR="003C7438" w:rsidRDefault="003C7438">
      <w:pPr>
        <w:pStyle w:val="Title"/>
        <w:jc w:val="left"/>
      </w:pPr>
    </w:p>
    <w:p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:rsidR="003C7438" w:rsidRPr="00D027E8" w:rsidRDefault="008A4D87" w:rsidP="00D027E8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>
        <w:tc>
          <w:tcPr>
            <w:tcW w:w="4608" w:type="dxa"/>
          </w:tcPr>
          <w:p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>
        <w:tc>
          <w:tcPr>
            <w:tcW w:w="4608" w:type="dxa"/>
          </w:tcPr>
          <w:p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1872" w:type="dxa"/>
          </w:tcPr>
          <w:p w:rsidR="003C7438" w:rsidRDefault="00DA0A04">
            <w:r>
              <w:t>01/04/2021</w:t>
            </w:r>
          </w:p>
        </w:tc>
      </w:tr>
      <w:tr w:rsidR="00177E09">
        <w:tc>
          <w:tcPr>
            <w:tcW w:w="4608" w:type="dxa"/>
          </w:tcPr>
          <w:p w:rsidR="00177E09" w:rsidRDefault="00D027E8">
            <w:r>
              <w:t>Create</w:t>
            </w:r>
            <w:r w:rsidR="00177E09">
              <w:t xml:space="preserve"> Work Items List</w:t>
            </w:r>
          </w:p>
        </w:tc>
        <w:tc>
          <w:tcPr>
            <w:tcW w:w="1872" w:type="dxa"/>
          </w:tcPr>
          <w:p w:rsidR="00177E09" w:rsidRDefault="00177E09">
            <w:r>
              <w:t>02</w:t>
            </w:r>
            <w:r>
              <w:t>/04/2021</w:t>
            </w:r>
          </w:p>
        </w:tc>
      </w:tr>
      <w:tr w:rsidR="00177E09">
        <w:tc>
          <w:tcPr>
            <w:tcW w:w="4608" w:type="dxa"/>
          </w:tcPr>
          <w:p w:rsidR="00177E09" w:rsidRDefault="00D027E8">
            <w:r>
              <w:t>Create</w:t>
            </w:r>
            <w:r w:rsidR="00177E09">
              <w:t xml:space="preserve"> Iteration I Plan</w:t>
            </w:r>
          </w:p>
        </w:tc>
        <w:tc>
          <w:tcPr>
            <w:tcW w:w="1872" w:type="dxa"/>
          </w:tcPr>
          <w:p w:rsidR="00177E09" w:rsidRDefault="00177E09">
            <w:r>
              <w:t>03/04/2021</w:t>
            </w:r>
          </w:p>
        </w:tc>
      </w:tr>
      <w:tr w:rsidR="003C7438">
        <w:tc>
          <w:tcPr>
            <w:tcW w:w="4608" w:type="dxa"/>
          </w:tcPr>
          <w:p w:rsidR="003C7438" w:rsidRDefault="00D027E8">
            <w:r>
              <w:t>Update</w:t>
            </w:r>
            <w:r w:rsidR="00177E09">
              <w:t xml:space="preserve"> Vision Document</w:t>
            </w:r>
          </w:p>
        </w:tc>
        <w:tc>
          <w:tcPr>
            <w:tcW w:w="1872" w:type="dxa"/>
          </w:tcPr>
          <w:p w:rsidR="003C7438" w:rsidRDefault="00177E09">
            <w:r>
              <w:t>03/04/2021</w:t>
            </w:r>
          </w:p>
        </w:tc>
      </w:tr>
      <w:tr w:rsidR="00177E09">
        <w:tc>
          <w:tcPr>
            <w:tcW w:w="4608" w:type="dxa"/>
          </w:tcPr>
          <w:p w:rsidR="00177E09" w:rsidRDefault="00D027E8">
            <w:r>
              <w:t>Create</w:t>
            </w:r>
            <w:r w:rsidR="00177E09">
              <w:t xml:space="preserve"> Project Plan</w:t>
            </w:r>
          </w:p>
        </w:tc>
        <w:tc>
          <w:tcPr>
            <w:tcW w:w="1872" w:type="dxa"/>
          </w:tcPr>
          <w:p w:rsidR="00177E09" w:rsidRDefault="00D027E8">
            <w:r>
              <w:t>10</w:t>
            </w:r>
            <w:r w:rsidR="00177E09">
              <w:t>/04/2021</w:t>
            </w:r>
          </w:p>
        </w:tc>
      </w:tr>
      <w:tr w:rsidR="00986F37">
        <w:tc>
          <w:tcPr>
            <w:tcW w:w="4608" w:type="dxa"/>
          </w:tcPr>
          <w:p w:rsidR="00986F37" w:rsidRDefault="00986F37">
            <w:r>
              <w:t xml:space="preserve">Define Use Cases Brief Format </w:t>
            </w:r>
          </w:p>
        </w:tc>
        <w:tc>
          <w:tcPr>
            <w:tcW w:w="1872" w:type="dxa"/>
          </w:tcPr>
          <w:p w:rsidR="00986F37" w:rsidRDefault="00986F37">
            <w:r>
              <w:t>09/04/2021</w:t>
            </w:r>
          </w:p>
        </w:tc>
      </w:tr>
      <w:tr w:rsidR="00986F37">
        <w:tc>
          <w:tcPr>
            <w:tcW w:w="4608" w:type="dxa"/>
          </w:tcPr>
          <w:p w:rsidR="00986F37" w:rsidRDefault="00986F37">
            <w:r>
              <w:t xml:space="preserve">Define </w:t>
            </w:r>
            <w:r>
              <w:t>Major</w:t>
            </w:r>
            <w:r>
              <w:t xml:space="preserve"> Use Cases </w:t>
            </w:r>
            <w:r>
              <w:t>Fully Dressed</w:t>
            </w:r>
            <w:r>
              <w:t xml:space="preserve"> Format</w:t>
            </w:r>
          </w:p>
        </w:tc>
        <w:tc>
          <w:tcPr>
            <w:tcW w:w="1872" w:type="dxa"/>
          </w:tcPr>
          <w:p w:rsidR="00986F37" w:rsidRDefault="00986F37">
            <w:r>
              <w:t>12/04/2021</w:t>
            </w:r>
          </w:p>
        </w:tc>
      </w:tr>
      <w:tr w:rsidR="00986F37">
        <w:tc>
          <w:tcPr>
            <w:tcW w:w="4608" w:type="dxa"/>
          </w:tcPr>
          <w:p w:rsidR="00986F37" w:rsidRDefault="00986F37" w:rsidP="00986F37">
            <w:r>
              <w:t>Create Iteration II Plan</w:t>
            </w:r>
          </w:p>
        </w:tc>
        <w:tc>
          <w:tcPr>
            <w:tcW w:w="1872" w:type="dxa"/>
          </w:tcPr>
          <w:p w:rsidR="00986F37" w:rsidRDefault="00986F37" w:rsidP="00986F37">
            <w:r>
              <w:t>15/04/2021</w:t>
            </w:r>
          </w:p>
        </w:tc>
      </w:tr>
      <w:tr w:rsidR="00986F37">
        <w:tc>
          <w:tcPr>
            <w:tcW w:w="4608" w:type="dxa"/>
          </w:tcPr>
          <w:p w:rsidR="00986F37" w:rsidRDefault="00986F37" w:rsidP="00986F37">
            <w:r>
              <w:t>Iteration stop</w:t>
            </w:r>
          </w:p>
        </w:tc>
        <w:tc>
          <w:tcPr>
            <w:tcW w:w="1872" w:type="dxa"/>
          </w:tcPr>
          <w:p w:rsidR="00986F37" w:rsidRDefault="00986F37" w:rsidP="00986F37">
            <w:r>
              <w:t>15/04/2021</w:t>
            </w:r>
          </w:p>
        </w:tc>
      </w:tr>
      <w:bookmarkEnd w:id="0"/>
    </w:tbl>
    <w:p w:rsidR="003C7438" w:rsidRDefault="003C7438">
      <w:pPr>
        <w:pStyle w:val="BodyText"/>
        <w:ind w:left="0"/>
      </w:pPr>
    </w:p>
    <w:p w:rsidR="003C7438" w:rsidRDefault="008A4D87">
      <w:pPr>
        <w:pStyle w:val="Heading1"/>
        <w:rPr>
          <w:b w:val="0"/>
        </w:rPr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:rsidR="00E25C55" w:rsidRDefault="00E25C55" w:rsidP="00B7002B">
      <w:pPr>
        <w:pStyle w:val="BodyText"/>
        <w:numPr>
          <w:ilvl w:val="0"/>
          <w:numId w:val="28"/>
        </w:numPr>
        <w:ind w:left="360" w:firstLine="0"/>
        <w:rPr>
          <w:color w:val="000000" w:themeColor="text1"/>
        </w:rPr>
      </w:pPr>
      <w:r>
        <w:rPr>
          <w:color w:val="000000" w:themeColor="text1"/>
        </w:rPr>
        <w:t>Updating Technical Vision Document</w:t>
      </w:r>
    </w:p>
    <w:p w:rsidR="00986F37" w:rsidRDefault="00986F37" w:rsidP="00B7002B">
      <w:pPr>
        <w:pStyle w:val="BodyText"/>
        <w:numPr>
          <w:ilvl w:val="0"/>
          <w:numId w:val="28"/>
        </w:numPr>
        <w:ind w:left="360" w:firstLine="0"/>
        <w:rPr>
          <w:color w:val="000000" w:themeColor="text1"/>
        </w:rPr>
      </w:pPr>
      <w:r w:rsidRPr="00986F37">
        <w:rPr>
          <w:color w:val="000000" w:themeColor="text1"/>
        </w:rPr>
        <w:t>Creating a Project Plan</w:t>
      </w:r>
    </w:p>
    <w:p w:rsidR="00E25C55" w:rsidRPr="00986F37" w:rsidRDefault="00E25C55" w:rsidP="00E25C55">
      <w:pPr>
        <w:pStyle w:val="BodyText"/>
        <w:numPr>
          <w:ilvl w:val="0"/>
          <w:numId w:val="28"/>
        </w:numPr>
        <w:ind w:left="360" w:firstLine="0"/>
        <w:rPr>
          <w:color w:val="000000" w:themeColor="text1"/>
        </w:rPr>
      </w:pPr>
      <w:r>
        <w:rPr>
          <w:color w:val="000000" w:themeColor="text1"/>
        </w:rPr>
        <w:t>Defining</w:t>
      </w:r>
      <w:r w:rsidRPr="00986F37">
        <w:rPr>
          <w:color w:val="000000" w:themeColor="text1"/>
        </w:rPr>
        <w:t xml:space="preserve"> Use </w:t>
      </w:r>
      <w:r>
        <w:rPr>
          <w:color w:val="000000" w:themeColor="text1"/>
        </w:rPr>
        <w:t>Cases Brief Format</w:t>
      </w:r>
    </w:p>
    <w:p w:rsidR="00E25C55" w:rsidRDefault="00E25C55" w:rsidP="00B7002B">
      <w:pPr>
        <w:pStyle w:val="BodyText"/>
        <w:numPr>
          <w:ilvl w:val="0"/>
          <w:numId w:val="28"/>
        </w:numPr>
        <w:ind w:left="360" w:firstLine="0"/>
        <w:rPr>
          <w:color w:val="000000" w:themeColor="text1"/>
        </w:rPr>
      </w:pPr>
      <w:r>
        <w:rPr>
          <w:color w:val="000000" w:themeColor="text1"/>
        </w:rPr>
        <w:t xml:space="preserve">Defining Risks </w:t>
      </w:r>
    </w:p>
    <w:p w:rsidR="00986F37" w:rsidRPr="00986F37" w:rsidRDefault="00986F37" w:rsidP="00B7002B">
      <w:pPr>
        <w:pStyle w:val="BodyText"/>
        <w:numPr>
          <w:ilvl w:val="0"/>
          <w:numId w:val="28"/>
        </w:numPr>
        <w:ind w:left="360" w:firstLine="0"/>
        <w:rPr>
          <w:color w:val="000000" w:themeColor="text1"/>
        </w:rPr>
      </w:pPr>
      <w:r>
        <w:rPr>
          <w:color w:val="000000" w:themeColor="text1"/>
        </w:rPr>
        <w:t>Creating Next Iteration Plan</w:t>
      </w:r>
    </w:p>
    <w:p w:rsidR="00A15332" w:rsidRPr="00A15332" w:rsidRDefault="008A4D87" w:rsidP="00B7002B">
      <w:pPr>
        <w:pStyle w:val="Heading1"/>
      </w:pPr>
      <w:r>
        <w:t xml:space="preserve">3.  </w:t>
      </w:r>
      <w:r w:rsidR="00A15332">
        <w:t xml:space="preserve">Work Item </w:t>
      </w:r>
      <w:r w:rsidR="00B7002B">
        <w:t>a</w:t>
      </w:r>
      <w:r w:rsidR="00A15332">
        <w:t>ssignments</w:t>
      </w:r>
    </w:p>
    <w:p w:rsidR="00A15332" w:rsidRDefault="00A15332" w:rsidP="008A4D87">
      <w:pPr>
        <w:pStyle w:val="BodyText"/>
        <w:ind w:left="360"/>
      </w:pPr>
      <w:r>
        <w:t xml:space="preserve">Please see </w:t>
      </w:r>
      <w:r w:rsidR="00612E0C">
        <w:t xml:space="preserve">the </w:t>
      </w:r>
      <w:r>
        <w:t xml:space="preserve">Work Items List for </w:t>
      </w:r>
      <w:r w:rsidR="008A4D87">
        <w:t>W</w:t>
      </w:r>
      <w:r>
        <w:t xml:space="preserve">ork </w:t>
      </w:r>
      <w:r w:rsidR="008A4D87">
        <w:t>I</w:t>
      </w:r>
      <w:r>
        <w:t>tems to be addressed in this iteration.</w:t>
      </w:r>
    </w:p>
    <w:p w:rsidR="00A15332" w:rsidRDefault="00A15332" w:rsidP="00612E0C">
      <w:pPr>
        <w:pStyle w:val="BodyText"/>
        <w:ind w:left="360"/>
      </w:pPr>
    </w:p>
    <w:tbl>
      <w:tblPr>
        <w:tblW w:w="1000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970"/>
        <w:gridCol w:w="1460"/>
        <w:gridCol w:w="990"/>
        <w:gridCol w:w="1504"/>
        <w:gridCol w:w="900"/>
        <w:gridCol w:w="1080"/>
      </w:tblGrid>
      <w:tr w:rsidR="009D6937" w:rsidRPr="009D6937" w:rsidTr="00B27813">
        <w:trPr>
          <w:trHeight w:val="728"/>
        </w:trPr>
        <w:tc>
          <w:tcPr>
            <w:tcW w:w="1543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or </w:t>
            </w:r>
            <w:r w:rsidR="00612E0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key words of 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990" w:type="dxa"/>
            <w:shd w:val="clear" w:color="auto" w:fill="D9D9D9"/>
            <w:noWrap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Priority  </w:t>
            </w:r>
          </w:p>
        </w:tc>
        <w:tc>
          <w:tcPr>
            <w:tcW w:w="99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Size estimate (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oints)</w:t>
            </w:r>
          </w:p>
        </w:tc>
        <w:tc>
          <w:tcPr>
            <w:tcW w:w="97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46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Refer</w:t>
            </w:r>
            <w:r w:rsidR="009D6937"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nce material</w:t>
            </w:r>
          </w:p>
        </w:tc>
        <w:tc>
          <w:tcPr>
            <w:tcW w:w="99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Target iteration</w:t>
            </w:r>
          </w:p>
        </w:tc>
        <w:tc>
          <w:tcPr>
            <w:tcW w:w="108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 w:rsidR="00612E0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900" w:type="dxa"/>
            <w:shd w:val="clear" w:color="auto" w:fill="D9D9D9"/>
          </w:tcPr>
          <w:p w:rsidR="00A15332" w:rsidRPr="008A4D87" w:rsidRDefault="008A4D87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080" w:type="dxa"/>
            <w:shd w:val="clear" w:color="auto" w:fill="D9D9D9"/>
          </w:tcPr>
          <w:p w:rsidR="00A15332" w:rsidRPr="008A4D87" w:rsidRDefault="008A4D87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B27813" w:rsidRPr="00A15332" w:rsidTr="00B27813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Creating Work Items List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7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Finished</w:t>
            </w:r>
          </w:p>
        </w:tc>
        <w:tc>
          <w:tcPr>
            <w:tcW w:w="146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Open Up </w:t>
            </w:r>
            <w:r>
              <w:rPr>
                <w:rFonts w:ascii="Arial" w:hAnsi="Arial" w:cs="Arial"/>
                <w:lang w:eastAsia="ja-JP"/>
              </w:rPr>
              <w:t>Work Item List</w:t>
            </w:r>
            <w:r>
              <w:rPr>
                <w:rFonts w:ascii="Arial" w:hAnsi="Arial" w:cs="Arial"/>
                <w:lang w:eastAsia="ja-JP"/>
              </w:rPr>
              <w:t xml:space="preserve"> Template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Ömer Denizoğlu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B27813" w:rsidRPr="00A15332" w:rsidTr="00B27813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Creating Iteration I Plan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7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Finished</w:t>
            </w:r>
          </w:p>
        </w:tc>
        <w:tc>
          <w:tcPr>
            <w:tcW w:w="146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Open Up Iteration Plan Template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B27813">
              <w:rPr>
                <w:rFonts w:ascii="Arial" w:hAnsi="Arial" w:cs="Arial"/>
                <w:lang w:eastAsia="ja-JP"/>
              </w:rPr>
              <w:t>Ömer Denizoğlu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B27813" w:rsidRPr="00A15332" w:rsidTr="00B27813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Updating Vision Document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7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Started</w:t>
            </w:r>
          </w:p>
        </w:tc>
        <w:tc>
          <w:tcPr>
            <w:tcW w:w="146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Open Up </w:t>
            </w:r>
            <w:r>
              <w:rPr>
                <w:rFonts w:ascii="Arial" w:hAnsi="Arial" w:cs="Arial"/>
                <w:lang w:eastAsia="ja-JP"/>
              </w:rPr>
              <w:t>Vision</w:t>
            </w:r>
            <w:r>
              <w:rPr>
                <w:rFonts w:ascii="Arial" w:hAnsi="Arial" w:cs="Arial"/>
                <w:lang w:eastAsia="ja-JP"/>
              </w:rPr>
              <w:t xml:space="preserve"> Template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Mert Dervişoğulları- Irina Erofeeva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B27813" w:rsidRPr="00A15332" w:rsidTr="00B27813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B27813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Creating Project Plan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7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Started</w:t>
            </w:r>
          </w:p>
        </w:tc>
        <w:tc>
          <w:tcPr>
            <w:tcW w:w="146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Open Up Project </w:t>
            </w:r>
            <w:r>
              <w:rPr>
                <w:rFonts w:ascii="Arial" w:hAnsi="Arial" w:cs="Arial"/>
                <w:lang w:eastAsia="ja-JP"/>
              </w:rPr>
              <w:t xml:space="preserve">Plan Template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Mert Dervişoğulları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8</w:t>
            </w:r>
          </w:p>
        </w:tc>
      </w:tr>
      <w:tr w:rsidR="00B27813" w:rsidRPr="00A15332" w:rsidTr="00B27813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B27813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Preparing System-Wide Requirements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97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Started</w:t>
            </w:r>
          </w:p>
        </w:tc>
        <w:tc>
          <w:tcPr>
            <w:tcW w:w="146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Open Up </w:t>
            </w:r>
            <w:r>
              <w:rPr>
                <w:rFonts w:ascii="Arial" w:hAnsi="Arial" w:cs="Arial"/>
                <w:lang w:eastAsia="ja-JP"/>
              </w:rPr>
              <w:t>System-Wide Requirements</w:t>
            </w:r>
            <w:r>
              <w:rPr>
                <w:rFonts w:ascii="Arial" w:hAnsi="Arial" w:cs="Arial"/>
                <w:lang w:eastAsia="ja-JP"/>
              </w:rPr>
              <w:t xml:space="preserve"> Template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Irina Erofeeva</w:t>
            </w:r>
            <w:r w:rsidR="00365294">
              <w:rPr>
                <w:rFonts w:ascii="Arial" w:hAnsi="Arial" w:cs="Arial"/>
                <w:lang w:eastAsia="ja-JP"/>
              </w:rPr>
              <w:t>-Durali Alagöz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</w:p>
        </w:tc>
      </w:tr>
      <w:tr w:rsidR="00B27813" w:rsidRPr="00A15332" w:rsidTr="00B27813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B27813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Defining Use Cases Brief Format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7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Started</w:t>
            </w:r>
          </w:p>
        </w:tc>
        <w:tc>
          <w:tcPr>
            <w:tcW w:w="146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Open Up </w:t>
            </w:r>
            <w:r>
              <w:rPr>
                <w:rFonts w:ascii="Arial" w:hAnsi="Arial" w:cs="Arial"/>
                <w:lang w:eastAsia="ja-JP"/>
              </w:rPr>
              <w:t>Use Case Specification</w:t>
            </w:r>
            <w:r>
              <w:rPr>
                <w:rFonts w:ascii="Arial" w:hAnsi="Arial" w:cs="Arial"/>
                <w:lang w:eastAsia="ja-JP"/>
              </w:rPr>
              <w:t xml:space="preserve"> Template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Durali Alagöz- Irına Erofeeva-Ömer Denizoğlu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8</w:t>
            </w:r>
          </w:p>
        </w:tc>
      </w:tr>
      <w:tr w:rsidR="00B27813" w:rsidRPr="00A15332" w:rsidTr="00B27813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B27813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Defining Major Use Cases Fully Dressed Format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8</w:t>
            </w:r>
          </w:p>
        </w:tc>
        <w:tc>
          <w:tcPr>
            <w:tcW w:w="97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Started</w:t>
            </w:r>
          </w:p>
        </w:tc>
        <w:tc>
          <w:tcPr>
            <w:tcW w:w="146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Open Up </w:t>
            </w:r>
            <w:r>
              <w:rPr>
                <w:rFonts w:ascii="Arial" w:hAnsi="Arial" w:cs="Arial"/>
                <w:lang w:eastAsia="ja-JP"/>
              </w:rPr>
              <w:t>Use Case Specifica</w:t>
            </w:r>
            <w:r>
              <w:rPr>
                <w:rFonts w:ascii="Arial" w:hAnsi="Arial" w:cs="Arial"/>
                <w:lang w:eastAsia="ja-JP"/>
              </w:rPr>
              <w:t>tion Template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Durali Alagöz- Irına Erofeeva-Ömer Denizoğlu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8</w:t>
            </w:r>
          </w:p>
        </w:tc>
      </w:tr>
      <w:tr w:rsidR="00B27813" w:rsidRPr="00A15332" w:rsidTr="00B27813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B27813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Creating Glossary Document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7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Started</w:t>
            </w:r>
          </w:p>
        </w:tc>
        <w:tc>
          <w:tcPr>
            <w:tcW w:w="146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All Project Artifacts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B27813" w:rsidRPr="00A15332" w:rsidRDefault="00365294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Irına Erofeeva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</w:tr>
      <w:tr w:rsidR="00B27813" w:rsidRPr="00A15332" w:rsidTr="00B27813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B27813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Creating Risk List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7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Started</w:t>
            </w:r>
          </w:p>
        </w:tc>
        <w:tc>
          <w:tcPr>
            <w:tcW w:w="146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Open Up Use </w:t>
            </w:r>
            <w:r>
              <w:rPr>
                <w:rFonts w:ascii="Arial" w:hAnsi="Arial" w:cs="Arial"/>
                <w:lang w:eastAsia="ja-JP"/>
              </w:rPr>
              <w:t>Risk List</w:t>
            </w:r>
            <w:r>
              <w:rPr>
                <w:rFonts w:ascii="Arial" w:hAnsi="Arial" w:cs="Arial"/>
                <w:lang w:eastAsia="ja-JP"/>
              </w:rPr>
              <w:t xml:space="preserve"> Template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Durali Alagöz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</w:tr>
      <w:tr w:rsidR="00B27813" w:rsidRPr="00A15332" w:rsidTr="00B27813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B27813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Creating Iteration I</w:t>
            </w:r>
            <w:r>
              <w:rPr>
                <w:rFonts w:ascii="Arial" w:hAnsi="Arial" w:cs="Arial"/>
                <w:lang w:eastAsia="ja-JP"/>
              </w:rPr>
              <w:t>I</w:t>
            </w:r>
            <w:r>
              <w:rPr>
                <w:rFonts w:ascii="Arial" w:hAnsi="Arial" w:cs="Arial"/>
                <w:lang w:eastAsia="ja-JP"/>
              </w:rPr>
              <w:t xml:space="preserve"> Plan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7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Started</w:t>
            </w:r>
          </w:p>
        </w:tc>
        <w:tc>
          <w:tcPr>
            <w:tcW w:w="146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Open Up Iteration Plan Template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Ömer Denizoğlu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B27813" w:rsidRPr="00A15332" w:rsidRDefault="00B27813" w:rsidP="00B2781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</w:tr>
    </w:tbl>
    <w:p w:rsidR="00D8366F" w:rsidRDefault="00D8366F" w:rsidP="00D8366F">
      <w:pPr>
        <w:pStyle w:val="Heading1"/>
        <w:numPr>
          <w:ilvl w:val="0"/>
          <w:numId w:val="36"/>
        </w:numPr>
        <w:sectPr w:rsidR="00D8366F" w:rsidSect="004D621B">
          <w:headerReference w:type="default" r:id="rId7"/>
          <w:footerReference w:type="default" r:id="rId8"/>
          <w:pgSz w:w="12240" w:h="15840" w:code="1"/>
          <w:pgMar w:top="1440" w:right="1440" w:bottom="1440" w:left="1440" w:header="708" w:footer="708" w:gutter="0"/>
          <w:cols w:space="708"/>
        </w:sectPr>
      </w:pPr>
    </w:p>
    <w:p w:rsidR="000245C9" w:rsidRDefault="000245C9" w:rsidP="000245C9">
      <w:pPr>
        <w:pStyle w:val="Heading1"/>
        <w:rPr>
          <w:b w:val="0"/>
        </w:rPr>
      </w:pPr>
      <w:r>
        <w:t>4.  Issues</w:t>
      </w:r>
    </w:p>
    <w:p w:rsidR="00D8366F" w:rsidRDefault="000245C9" w:rsidP="00D8366F">
      <w:pPr>
        <w:pStyle w:val="InfoBlue"/>
        <w:rPr>
          <w:vanish w:val="0"/>
        </w:rPr>
      </w:pPr>
      <w:r>
        <w:rPr>
          <w:vanish w:val="0"/>
        </w:rPr>
        <w:t xml:space="preserve"> </w:t>
      </w:r>
      <w:r w:rsidR="00D8366F">
        <w:rPr>
          <w:vanish w:val="0"/>
        </w:rPr>
        <w:t>[List any issues to be solved during the iteration. Update status when new issues are reported during the daily meetings]</w:t>
      </w:r>
    </w:p>
    <w:p w:rsidR="00D8366F" w:rsidRDefault="00D8366F" w:rsidP="00D8366F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5"/>
        <w:gridCol w:w="1431"/>
        <w:gridCol w:w="4804"/>
      </w:tblGrid>
      <w:tr w:rsidR="00D8366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D8366F">
            <w:pPr>
              <w:pStyle w:val="BodyText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D8366F">
            <w:pPr>
              <w:pStyle w:val="BodyText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D8366F">
            <w:pPr>
              <w:pStyle w:val="BodyText"/>
              <w:ind w:left="0"/>
            </w:pPr>
          </w:p>
        </w:tc>
      </w:tr>
    </w:tbl>
    <w:p w:rsidR="00D8366F" w:rsidRDefault="00D8366F" w:rsidP="00D8366F"/>
    <w:p w:rsidR="00A15332" w:rsidRPr="0038496A" w:rsidRDefault="000245C9" w:rsidP="0038496A">
      <w:pPr>
        <w:pStyle w:val="Heading1"/>
      </w:pPr>
      <w:r w:rsidRPr="008A4D87">
        <w:t xml:space="preserve">5.  </w:t>
      </w:r>
      <w:r>
        <w:t>Evaluation criteria</w:t>
      </w:r>
    </w:p>
    <w:p w:rsidR="00365294" w:rsidRPr="00365294" w:rsidRDefault="00365294" w:rsidP="00365294">
      <w:pPr>
        <w:pStyle w:val="Heading2"/>
      </w:pPr>
      <w:r>
        <w:t>Project plan documentation is finished and approved by stakeholders.</w:t>
      </w:r>
    </w:p>
    <w:p w:rsidR="000561FC" w:rsidRPr="005F5C34" w:rsidRDefault="0038496A" w:rsidP="005F5C34">
      <w:pPr>
        <w:pStyle w:val="Heading2"/>
      </w:pPr>
      <w:r>
        <w:t>90</w:t>
      </w:r>
      <w:r w:rsidR="000561FC" w:rsidRPr="005F5C34">
        <w:t xml:space="preserve">% of </w:t>
      </w:r>
      <w:r>
        <w:t>use cases</w:t>
      </w:r>
      <w:r w:rsidR="00DB3AE9" w:rsidRPr="005F5C34">
        <w:t xml:space="preserve"> </w:t>
      </w:r>
      <w:r>
        <w:t>defined in a brief format</w:t>
      </w:r>
      <w:r w:rsidR="000561FC" w:rsidRPr="005F5C34">
        <w:t>.</w:t>
      </w:r>
    </w:p>
    <w:p w:rsidR="000561FC" w:rsidRPr="005F5C34" w:rsidRDefault="00365294" w:rsidP="00D1755E">
      <w:pPr>
        <w:pStyle w:val="Heading2"/>
      </w:pPr>
      <w:r>
        <w:t>20</w:t>
      </w:r>
      <w:r w:rsidR="0038496A">
        <w:t>%</w:t>
      </w:r>
      <w:r>
        <w:t xml:space="preserve"> of major use cases defined in a full dressed format. </w:t>
      </w:r>
    </w:p>
    <w:p w:rsidR="00FA118F" w:rsidRPr="005F5C34" w:rsidRDefault="00365294" w:rsidP="005F5C34">
      <w:pPr>
        <w:pStyle w:val="Heading2"/>
      </w:pPr>
      <w:r>
        <w:t>System-wide requirements are finished and approved by stakeholders.</w:t>
      </w:r>
      <w:bookmarkStart w:id="1" w:name="_GoBack"/>
      <w:bookmarkEnd w:id="1"/>
    </w:p>
    <w:p w:rsidR="000245C9" w:rsidRPr="008A4D87" w:rsidRDefault="000245C9" w:rsidP="000245C9">
      <w:pPr>
        <w:pStyle w:val="Heading1"/>
      </w:pPr>
      <w:r>
        <w:t>6</w:t>
      </w:r>
      <w:r w:rsidRPr="008A4D87">
        <w:t>.  Assessment</w:t>
      </w:r>
    </w:p>
    <w:p w:rsidR="00766B33" w:rsidRDefault="00766B33" w:rsidP="000245C9">
      <w:pPr>
        <w:pStyle w:val="InfoBlue"/>
        <w:rPr>
          <w:vanish w:val="0"/>
        </w:rPr>
      </w:pPr>
      <w:r>
        <w:rPr>
          <w:vanish w:val="0"/>
        </w:rPr>
        <w:t>[</w:t>
      </w:r>
      <w:r w:rsidR="00D1755E">
        <w:rPr>
          <w:vanish w:val="0"/>
        </w:rPr>
        <w:t>Use t</w:t>
      </w:r>
      <w:r>
        <w:rPr>
          <w:vanish w:val="0"/>
        </w:rPr>
        <w:t>his section for capturing and communicating</w:t>
      </w:r>
      <w:r w:rsidRPr="00766B33">
        <w:rPr>
          <w:vanish w:val="0"/>
        </w:rPr>
        <w:t xml:space="preserve"> results and actions from assessments</w:t>
      </w:r>
      <w:r w:rsidR="001E146F">
        <w:rPr>
          <w:vanish w:val="0"/>
        </w:rPr>
        <w:t>, which are</w:t>
      </w:r>
      <w:r w:rsidRPr="00766B33">
        <w:rPr>
          <w:vanish w:val="0"/>
        </w:rPr>
        <w:t xml:space="preserve"> typically done at the end of each iteration</w:t>
      </w:r>
      <w:r w:rsidR="00170DD9">
        <w:rPr>
          <w:vanish w:val="0"/>
        </w:rPr>
        <w:t>.</w:t>
      </w:r>
      <w:r w:rsidR="001E146F">
        <w:rPr>
          <w:vanish w:val="0"/>
        </w:rPr>
        <w:t xml:space="preserve"> </w:t>
      </w:r>
      <w:r w:rsidR="009367DD">
        <w:rPr>
          <w:vanish w:val="0"/>
        </w:rPr>
        <w:t xml:space="preserve">If you don’t </w:t>
      </w:r>
      <w:r w:rsidR="001E146F">
        <w:rPr>
          <w:vanish w:val="0"/>
        </w:rPr>
        <w:t xml:space="preserve">do this, </w:t>
      </w:r>
      <w:r w:rsidR="009367DD">
        <w:rPr>
          <w:vanish w:val="0"/>
        </w:rPr>
        <w:t>the team may not be able to improve the way they develop software.]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>
        <w:tc>
          <w:tcPr>
            <w:tcW w:w="1778" w:type="dxa"/>
          </w:tcPr>
          <w:p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:rsidR="00766B33" w:rsidRPr="001E146F" w:rsidRDefault="00176824" w:rsidP="001E146F">
            <w:pPr>
              <w:spacing w:before="40" w:after="40"/>
              <w:rPr>
                <w:bCs/>
                <w:iCs/>
              </w:rPr>
            </w:pPr>
            <w:r>
              <w:rPr>
                <w:iCs/>
                <w:color w:val="0000FF"/>
              </w:rPr>
              <w:t>[</w:t>
            </w:r>
            <w:r w:rsidR="001E146F" w:rsidRPr="001E146F">
              <w:rPr>
                <w:iCs/>
                <w:color w:val="0000FF"/>
              </w:rPr>
              <w:t>This c</w:t>
            </w:r>
            <w:r w:rsidR="00766B33" w:rsidRPr="001E146F">
              <w:rPr>
                <w:rFonts w:ascii="Times" w:hAnsi="Times"/>
                <w:iCs/>
                <w:color w:val="0000FF"/>
              </w:rPr>
              <w:t>ould be the entire iteration or</w:t>
            </w:r>
            <w:r w:rsidR="001E146F">
              <w:rPr>
                <w:rFonts w:ascii="Times" w:hAnsi="Times"/>
                <w:iCs/>
                <w:color w:val="0000FF"/>
              </w:rPr>
              <w:t xml:space="preserve"> just</w:t>
            </w:r>
            <w:r w:rsidR="00766B33" w:rsidRPr="001E146F">
              <w:rPr>
                <w:rFonts w:ascii="Times" w:hAnsi="Times"/>
                <w:iCs/>
                <w:color w:val="0000FF"/>
              </w:rPr>
              <w:t xml:space="preserve"> a specific component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:rsidR="00766B33" w:rsidRPr="001E146F" w:rsidRDefault="00176824" w:rsidP="001E146F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  <w:color w:val="0000FF"/>
              </w:rPr>
              <w:t>[</w:t>
            </w:r>
            <w:r w:rsidR="001E146F">
              <w:rPr>
                <w:rFonts w:ascii="Times" w:hAnsi="Times"/>
                <w:iCs/>
                <w:color w:val="0000FF"/>
              </w:rPr>
              <w:t xml:space="preserve">For example, </w:t>
            </w:r>
            <w:r w:rsidR="00766B33" w:rsidRPr="001E146F">
              <w:rPr>
                <w:rFonts w:ascii="Times" w:hAnsi="Times"/>
                <w:iCs/>
                <w:color w:val="0000FF"/>
              </w:rPr>
              <w:t>express as Red, Yellow, or Green</w:t>
            </w:r>
            <w:r w:rsidR="001E146F">
              <w:rPr>
                <w:rFonts w:ascii="Times" w:hAnsi="Times"/>
                <w:iCs/>
                <w:color w:val="0000FF"/>
              </w:rPr>
              <w:t>.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</w:tbl>
    <w:p w:rsidR="00766B33" w:rsidRPr="00AB7CE1" w:rsidRDefault="00766B33" w:rsidP="00766B33"/>
    <w:p w:rsidR="00766B33" w:rsidRPr="00766B33" w:rsidRDefault="00766B33" w:rsidP="005F5C34">
      <w:pPr>
        <w:pStyle w:val="Heading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:rsidR="00766B33" w:rsidRDefault="00766B33" w:rsidP="005F5C34">
      <w:pPr>
        <w:pStyle w:val="InfoBluelistitem"/>
      </w:pPr>
      <w:r>
        <w:t xml:space="preserve">[Document whether you addressed the objectives as specified in the </w:t>
      </w:r>
      <w:r w:rsidR="005F5C34">
        <w:t>I</w:t>
      </w:r>
      <w:r>
        <w:t xml:space="preserve">teration </w:t>
      </w:r>
      <w:r w:rsidR="005F5C34">
        <w:t>P</w:t>
      </w:r>
      <w:r>
        <w:t>lan.]</w:t>
      </w:r>
    </w:p>
    <w:p w:rsidR="00766B33" w:rsidRDefault="00766B33" w:rsidP="005F5C34">
      <w:pPr>
        <w:pStyle w:val="Heading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>compared to a</w:t>
      </w:r>
      <w:r>
        <w:t>ctual</w:t>
      </w:r>
      <w:r w:rsidR="001E146F">
        <w:t>ly completed</w:t>
      </w:r>
    </w:p>
    <w:p w:rsidR="00766B33" w:rsidRDefault="00766B33" w:rsidP="005F5C34">
      <w:pPr>
        <w:pStyle w:val="InfoBluelistitem"/>
      </w:pPr>
      <w:r>
        <w:t xml:space="preserve">[Summarize whether all </w:t>
      </w:r>
      <w:r w:rsidR="00612E0C">
        <w:t>Work Item</w:t>
      </w:r>
      <w:r>
        <w:t xml:space="preserve">s planned to be addressed in the iteration were addressed, and which </w:t>
      </w:r>
      <w:r w:rsidR="00612E0C">
        <w:t>Work Item</w:t>
      </w:r>
      <w:r>
        <w:t>s were postponed or added.]</w:t>
      </w:r>
    </w:p>
    <w:p w:rsidR="00766B33" w:rsidRDefault="00766B33" w:rsidP="005F5C34">
      <w:pPr>
        <w:pStyle w:val="Heading2"/>
        <w:numPr>
          <w:ilvl w:val="0"/>
          <w:numId w:val="0"/>
        </w:numPr>
        <w:ind w:left="720"/>
      </w:pPr>
      <w:r>
        <w:t xml:space="preserve">Assessment against Evaluation Criteria Test </w:t>
      </w:r>
      <w:r w:rsidR="005F5C34">
        <w:t>r</w:t>
      </w:r>
      <w:r>
        <w:t>esults</w:t>
      </w:r>
    </w:p>
    <w:p w:rsidR="00766B33" w:rsidRDefault="00766B33" w:rsidP="001E146F">
      <w:pPr>
        <w:pStyle w:val="InfoBluelistitem"/>
      </w:pPr>
      <w:r>
        <w:t xml:space="preserve">[Document whether you met the evaluation criteria as specified in the </w:t>
      </w:r>
      <w:r w:rsidR="001E146F">
        <w:t>I</w:t>
      </w:r>
      <w:r>
        <w:t xml:space="preserve">teration </w:t>
      </w:r>
      <w:r w:rsidR="001E146F">
        <w:t>P</w:t>
      </w:r>
      <w:r>
        <w:t xml:space="preserve">lan. This could include information such as “Demo for </w:t>
      </w:r>
      <w:r w:rsidR="001E146F">
        <w:t>D</w:t>
      </w:r>
      <w:r>
        <w:t>epartment X was well</w:t>
      </w:r>
      <w:r w:rsidR="001E146F">
        <w:t>-</w:t>
      </w:r>
      <w:r>
        <w:t>received, with some concerns raised around usability</w:t>
      </w:r>
      <w:r w:rsidR="001E146F">
        <w:t>,</w:t>
      </w:r>
      <w:r>
        <w:t>”</w:t>
      </w:r>
      <w:r w:rsidR="001E146F">
        <w:t xml:space="preserve"> or </w:t>
      </w:r>
      <w:r>
        <w:t xml:space="preserve">“495 test cases were automated with a 98% pass rate. 9 test cases were deferred </w:t>
      </w:r>
      <w:r w:rsidR="001E146F">
        <w:t xml:space="preserve">because the </w:t>
      </w:r>
      <w:r>
        <w:t xml:space="preserve">corresponding </w:t>
      </w:r>
      <w:r w:rsidR="00612E0C">
        <w:t>Work Item</w:t>
      </w:r>
      <w:r>
        <w:t xml:space="preserve">s </w:t>
      </w:r>
      <w:r w:rsidR="001E146F">
        <w:t xml:space="preserve">were </w:t>
      </w:r>
      <w:r>
        <w:t>postponed.”]</w:t>
      </w:r>
    </w:p>
    <w:p w:rsidR="00766B33" w:rsidRDefault="00766B33" w:rsidP="005F5C34">
      <w:pPr>
        <w:pStyle w:val="Heading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:rsidR="00766B33" w:rsidRDefault="00766B33" w:rsidP="001E146F">
      <w:pPr>
        <w:pStyle w:val="InfoBluelistitem"/>
      </w:pPr>
      <w:r>
        <w:t>[List other areas that have been evaluated, such as financials,</w:t>
      </w:r>
      <w:r w:rsidR="001E146F">
        <w:t xml:space="preserve"> or </w:t>
      </w:r>
      <w:r>
        <w:t xml:space="preserve">schedule deviation, as well as </w:t>
      </w:r>
      <w:r w:rsidR="001E146F">
        <w:t>S</w:t>
      </w:r>
      <w:r>
        <w:t>takeholder feedback not captured elsewhere.]</w:t>
      </w:r>
    </w:p>
    <w:sectPr w:rsidR="00766B33" w:rsidSect="004D621B"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642" w:rsidRDefault="00B20642">
      <w:r>
        <w:separator/>
      </w:r>
    </w:p>
  </w:endnote>
  <w:endnote w:type="continuationSeparator" w:id="0">
    <w:p w:rsidR="00B20642" w:rsidRDefault="00B20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center"/>
          </w:pPr>
          <w:r>
            <w:sym w:font="Symbol" w:char="F0D3"/>
          </w:r>
          <w:r w:rsidR="00B20642">
            <w:fldChar w:fldCharType="begin"/>
          </w:r>
          <w:r w:rsidR="00B20642">
            <w:instrText xml:space="preserve"> DOCPROPERTY "Company"  \* MERGEFORMAT </w:instrText>
          </w:r>
          <w:r w:rsidR="00B20642">
            <w:fldChar w:fldCharType="separate"/>
          </w:r>
          <w:r w:rsidR="00DA0A04">
            <w:t>&lt;Company Name&gt;</w:t>
          </w:r>
          <w:r w:rsidR="00B20642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77E09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571FF8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571FF8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642" w:rsidRDefault="00B20642">
      <w:r>
        <w:separator/>
      </w:r>
    </w:p>
  </w:footnote>
  <w:footnote w:type="continuationSeparator" w:id="0">
    <w:p w:rsidR="00B20642" w:rsidRDefault="00B206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>
      <w:tc>
        <w:tcPr>
          <w:tcW w:w="6379" w:type="dxa"/>
        </w:tcPr>
        <w:p w:rsidR="00D1755E" w:rsidRDefault="00DA0A04">
          <w:pPr>
            <w:pStyle w:val="Header"/>
            <w:tabs>
              <w:tab w:val="clear" w:pos="4320"/>
              <w:tab w:val="clear" w:pos="8640"/>
            </w:tabs>
          </w:pPr>
          <w:r>
            <w:t>Hotel Reservation System</w:t>
          </w:r>
        </w:p>
      </w:tc>
      <w:tc>
        <w:tcPr>
          <w:tcW w:w="3179" w:type="dxa"/>
        </w:tcPr>
        <w:p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>
      <w:tc>
        <w:tcPr>
          <w:tcW w:w="6379" w:type="dxa"/>
        </w:tcPr>
        <w:p w:rsidR="00D1755E" w:rsidRDefault="00B2064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DA0A04">
            <w:t>Iteration Plan</w:t>
          </w:r>
          <w:r>
            <w:fldChar w:fldCharType="end"/>
          </w:r>
        </w:p>
      </w:tc>
      <w:tc>
        <w:tcPr>
          <w:tcW w:w="3179" w:type="dxa"/>
        </w:tcPr>
        <w:p w:rsidR="00DA0A04" w:rsidRDefault="00D1755E" w:rsidP="00DA0A04">
          <w:r>
            <w:t xml:space="preserve">  Date:  </w:t>
          </w:r>
          <w:r w:rsidR="00DA0A04">
            <w:t>29/03/2021</w:t>
          </w:r>
        </w:p>
      </w:tc>
    </w:tr>
  </w:tbl>
  <w:p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51A1DA3"/>
    <w:multiLevelType w:val="multilevel"/>
    <w:tmpl w:val="5C7A4F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2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4"/>
  </w:num>
  <w:num w:numId="12">
    <w:abstractNumId w:val="12"/>
  </w:num>
  <w:num w:numId="13">
    <w:abstractNumId w:val="30"/>
  </w:num>
  <w:num w:numId="14">
    <w:abstractNumId w:val="11"/>
  </w:num>
  <w:num w:numId="15">
    <w:abstractNumId w:val="5"/>
  </w:num>
  <w:num w:numId="16">
    <w:abstractNumId w:val="29"/>
  </w:num>
  <w:num w:numId="17">
    <w:abstractNumId w:val="20"/>
  </w:num>
  <w:num w:numId="18">
    <w:abstractNumId w:val="7"/>
  </w:num>
  <w:num w:numId="19">
    <w:abstractNumId w:val="16"/>
  </w:num>
  <w:num w:numId="20">
    <w:abstractNumId w:val="10"/>
  </w:num>
  <w:num w:numId="21">
    <w:abstractNumId w:val="28"/>
  </w:num>
  <w:num w:numId="22">
    <w:abstractNumId w:val="18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9"/>
  </w:num>
  <w:num w:numId="31">
    <w:abstractNumId w:val="21"/>
  </w:num>
  <w:num w:numId="32">
    <w:abstractNumId w:val="6"/>
  </w:num>
  <w:num w:numId="33">
    <w:abstractNumId w:val="17"/>
  </w:num>
  <w:num w:numId="34">
    <w:abstractNumId w:val="4"/>
  </w:num>
  <w:num w:numId="35">
    <w:abstractNumId w:val="8"/>
  </w:num>
  <w:num w:numId="36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A04"/>
    <w:rsid w:val="000178C5"/>
    <w:rsid w:val="000245C9"/>
    <w:rsid w:val="000561FC"/>
    <w:rsid w:val="00083367"/>
    <w:rsid w:val="000B6D46"/>
    <w:rsid w:val="00170DD9"/>
    <w:rsid w:val="00176824"/>
    <w:rsid w:val="00177E09"/>
    <w:rsid w:val="001E146F"/>
    <w:rsid w:val="00241C30"/>
    <w:rsid w:val="002D31BA"/>
    <w:rsid w:val="00365294"/>
    <w:rsid w:val="0038496A"/>
    <w:rsid w:val="003C7438"/>
    <w:rsid w:val="003D20BC"/>
    <w:rsid w:val="004D621B"/>
    <w:rsid w:val="004E307A"/>
    <w:rsid w:val="00571FF8"/>
    <w:rsid w:val="005F5C34"/>
    <w:rsid w:val="00612E0C"/>
    <w:rsid w:val="00676232"/>
    <w:rsid w:val="00766B33"/>
    <w:rsid w:val="008A4D87"/>
    <w:rsid w:val="009367DD"/>
    <w:rsid w:val="00986F37"/>
    <w:rsid w:val="009D6937"/>
    <w:rsid w:val="00A15332"/>
    <w:rsid w:val="00A31804"/>
    <w:rsid w:val="00AC5C10"/>
    <w:rsid w:val="00AF1CF8"/>
    <w:rsid w:val="00B20642"/>
    <w:rsid w:val="00B27813"/>
    <w:rsid w:val="00B5408F"/>
    <w:rsid w:val="00B7002B"/>
    <w:rsid w:val="00BB2A09"/>
    <w:rsid w:val="00C55459"/>
    <w:rsid w:val="00C72CDA"/>
    <w:rsid w:val="00C93D0D"/>
    <w:rsid w:val="00CB4A37"/>
    <w:rsid w:val="00D027E8"/>
    <w:rsid w:val="00D1755E"/>
    <w:rsid w:val="00D8366F"/>
    <w:rsid w:val="00DA0A04"/>
    <w:rsid w:val="00DB3AE9"/>
    <w:rsid w:val="00E042CD"/>
    <w:rsid w:val="00E25C55"/>
    <w:rsid w:val="00F0452B"/>
    <w:rsid w:val="00F95D38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A92944"/>
  <w15:chartTrackingRefBased/>
  <w15:docId w15:val="{E4607443-0609-44D3-8FAD-60D036E49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1d5174\Documents\Docs\Personal\Master\SM504\Doc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247</TotalTime>
  <Pages>1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Omer Denizoglu</dc:creator>
  <cp:keywords/>
  <dc:description/>
  <cp:lastModifiedBy>Omer Denizoglu</cp:lastModifiedBy>
  <cp:revision>9</cp:revision>
  <cp:lastPrinted>1899-12-31T22:00:00Z</cp:lastPrinted>
  <dcterms:created xsi:type="dcterms:W3CDTF">2021-03-29T07:15:00Z</dcterms:created>
  <dcterms:modified xsi:type="dcterms:W3CDTF">2021-04-03T07:45:00Z</dcterms:modified>
</cp:coreProperties>
</file>